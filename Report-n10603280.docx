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E8DE" w14:textId="2F13CC36" w:rsidR="00E81978" w:rsidRPr="004C077B" w:rsidRDefault="003172F8" w:rsidP="00B35DF4">
      <w:pPr>
        <w:pStyle w:val="Title"/>
        <w:spacing w:after="240"/>
        <w:rPr>
          <w:rFonts w:ascii="Bahnschrift" w:hAnsi="Bahnschrift"/>
          <w:color w:val="0070C0"/>
          <w:sz w:val="44"/>
          <w:szCs w:val="44"/>
        </w:rPr>
      </w:pPr>
      <w:sdt>
        <w:sdtPr>
          <w:rPr>
            <w:rFonts w:ascii="Bahnschrift" w:hAnsi="Bahnschrift"/>
            <w:color w:val="0070C0"/>
            <w:sz w:val="44"/>
            <w:szCs w:val="44"/>
          </w:rPr>
          <w:alias w:val="Title:"/>
          <w:tag w:val="Title:"/>
          <w:id w:val="726351117"/>
          <w:placeholder>
            <w:docPart w:val="8A8AC6DC56224B48A2616C6591C5DD8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045744" w:rsidRPr="004C077B">
            <w:rPr>
              <w:rFonts w:ascii="Bahnschrift" w:hAnsi="Bahnschrift"/>
              <w:color w:val="0070C0"/>
              <w:sz w:val="44"/>
              <w:szCs w:val="44"/>
            </w:rPr>
            <w:t>CAB401 P</w:t>
          </w:r>
          <w:r w:rsidR="001D0DCC" w:rsidRPr="004C077B">
            <w:rPr>
              <w:rFonts w:ascii="Bahnschrift" w:hAnsi="Bahnschrift"/>
              <w:color w:val="0070C0"/>
              <w:sz w:val="44"/>
              <w:szCs w:val="44"/>
            </w:rPr>
            <w:t>ARALLELIZATION PROJECT REPORT</w:t>
          </w:r>
        </w:sdtContent>
      </w:sdt>
    </w:p>
    <w:p w14:paraId="6348BE7B" w14:textId="77777777" w:rsidR="001D0DCC" w:rsidRPr="001D0DCC" w:rsidRDefault="001D0DCC" w:rsidP="00B35DF4">
      <w:pPr>
        <w:pStyle w:val="Title2"/>
        <w:rPr>
          <w:color w:val="0070C0"/>
          <w:sz w:val="32"/>
          <w:szCs w:val="32"/>
        </w:rPr>
      </w:pPr>
      <w:r w:rsidRPr="001D0DCC">
        <w:rPr>
          <w:color w:val="0070C0"/>
          <w:sz w:val="32"/>
          <w:szCs w:val="32"/>
        </w:rPr>
        <w:t>Dac Duy Anh Nguyen n10603280</w:t>
      </w:r>
    </w:p>
    <w:p w14:paraId="566C5328" w14:textId="06AC54CE" w:rsidR="00B823AA" w:rsidRPr="00DC6ED6" w:rsidRDefault="00B823AA" w:rsidP="00B35DF4">
      <w:pPr>
        <w:pStyle w:val="Title2"/>
      </w:pPr>
    </w:p>
    <w:p w14:paraId="14BEFC73" w14:textId="1C0A3F9F" w:rsidR="00E81978" w:rsidRPr="00DC6ED6" w:rsidRDefault="00E81978" w:rsidP="00B35DF4">
      <w:pPr>
        <w:pStyle w:val="Title2"/>
      </w:pPr>
    </w:p>
    <w:p w14:paraId="387B0FBB" w14:textId="078821F5" w:rsidR="00E81978" w:rsidRPr="004C077B" w:rsidRDefault="001D0DCC" w:rsidP="004C077B">
      <w:pPr>
        <w:pStyle w:val="Title"/>
        <w:rPr>
          <w:rFonts w:ascii="Bahnschrift" w:hAnsi="Bahnschrift"/>
          <w:sz w:val="52"/>
          <w:szCs w:val="52"/>
        </w:rPr>
      </w:pPr>
      <w:r w:rsidRPr="004C077B">
        <w:rPr>
          <w:rFonts w:ascii="Bahnschrift" w:hAnsi="Bahnschrift"/>
          <w:sz w:val="52"/>
          <w:szCs w:val="52"/>
        </w:rPr>
        <w:t>Promoter</w:t>
      </w:r>
    </w:p>
    <w:p w14:paraId="0C8B641D" w14:textId="5A8C512C" w:rsidR="001D0DCC" w:rsidRPr="00DC6ED6" w:rsidRDefault="001D0DCC" w:rsidP="00B35DF4">
      <w:pPr>
        <w:pStyle w:val="Title"/>
        <w:rPr>
          <w:rFonts w:ascii="Bahnschrift" w:hAnsi="Bahnschrift"/>
          <w:sz w:val="52"/>
          <w:szCs w:val="52"/>
        </w:rPr>
      </w:pPr>
    </w:p>
    <w:p w14:paraId="5412FE5E" w14:textId="77B53FE0" w:rsidR="001D0DCC" w:rsidRPr="00DC6ED6" w:rsidRDefault="001D0DCC" w:rsidP="00B35DF4">
      <w:pPr>
        <w:pStyle w:val="Title"/>
        <w:rPr>
          <w:rFonts w:ascii="Bahnschrift" w:hAnsi="Bahnschrift"/>
          <w:sz w:val="52"/>
          <w:szCs w:val="52"/>
        </w:rPr>
      </w:pPr>
    </w:p>
    <w:p w14:paraId="7F606B82" w14:textId="42CE59D3" w:rsidR="001D0DCC" w:rsidRDefault="001D0DCC" w:rsidP="00B35DF4">
      <w:pPr>
        <w:pStyle w:val="Title"/>
        <w:rPr>
          <w:rFonts w:ascii="Bahnschrift" w:hAnsi="Bahnschrift"/>
          <w:sz w:val="52"/>
          <w:szCs w:val="52"/>
        </w:rPr>
      </w:pPr>
    </w:p>
    <w:p w14:paraId="0158DCEE" w14:textId="492051CE" w:rsidR="00B35DF4" w:rsidRDefault="00B35DF4" w:rsidP="00B35DF4">
      <w:pPr>
        <w:pStyle w:val="Title"/>
        <w:rPr>
          <w:rFonts w:ascii="Bahnschrift" w:hAnsi="Bahnschrift"/>
          <w:sz w:val="52"/>
          <w:szCs w:val="52"/>
        </w:rPr>
      </w:pPr>
    </w:p>
    <w:p w14:paraId="77EF2047" w14:textId="77777777" w:rsidR="00B35DF4" w:rsidRPr="00DC6ED6" w:rsidRDefault="00B35DF4" w:rsidP="00B35DF4">
      <w:pPr>
        <w:pStyle w:val="Title"/>
        <w:rPr>
          <w:rFonts w:ascii="Bahnschrift" w:hAnsi="Bahnschrift"/>
          <w:sz w:val="52"/>
          <w:szCs w:val="52"/>
        </w:rPr>
      </w:pPr>
    </w:p>
    <w:p w14:paraId="18AD71A4" w14:textId="77777777" w:rsidR="00DC6ED6" w:rsidRDefault="00DC6ED6" w:rsidP="00B35DF4">
      <w:pPr>
        <w:rPr>
          <w:sz w:val="28"/>
          <w:szCs w:val="28"/>
        </w:rPr>
      </w:pPr>
    </w:p>
    <w:p w14:paraId="0A66DEDF" w14:textId="77777777" w:rsidR="00B35DF4" w:rsidRDefault="00B35DF4">
      <w:pPr>
        <w:ind w:firstLine="720"/>
        <w:rPr>
          <w:rFonts w:eastAsiaTheme="majorEastAsia" w:cstheme="majorBidi"/>
          <w:b/>
          <w:bCs/>
          <w:sz w:val="32"/>
        </w:rPr>
      </w:pPr>
      <w:r>
        <w:br w:type="page"/>
      </w:r>
    </w:p>
    <w:sdt>
      <w:sdtPr>
        <w:id w:val="-2017372844"/>
        <w:docPartObj>
          <w:docPartGallery w:val="Table of Contents"/>
          <w:docPartUnique/>
        </w:docPartObj>
      </w:sdtPr>
      <w:sdtEndPr>
        <w:rPr>
          <w:rFonts w:eastAsiaTheme="minorEastAsia" w:cstheme="minorBidi"/>
          <w:bCs/>
          <w:noProof/>
          <w:sz w:val="24"/>
          <w:szCs w:val="24"/>
        </w:rPr>
      </w:sdtEndPr>
      <w:sdtContent>
        <w:p w14:paraId="445EBEF0" w14:textId="71E045C2" w:rsidR="004C077B" w:rsidRDefault="004C077B">
          <w:pPr>
            <w:pStyle w:val="TOCHeading"/>
          </w:pPr>
          <w:r>
            <w:t>Table of Contents</w:t>
          </w:r>
        </w:p>
        <w:p w14:paraId="6695A463" w14:textId="01736B5C" w:rsidR="004C077B" w:rsidRDefault="004C077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11591" w:history="1">
            <w:r w:rsidRPr="00CE0DBB">
              <w:rPr>
                <w:rStyle w:val="Hyperlink"/>
                <w:noProof/>
              </w:rPr>
              <w:t>I.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05125" w14:textId="7CFFB315" w:rsidR="004C077B" w:rsidRDefault="004C077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4711592" w:history="1">
            <w:r w:rsidRPr="00CE0DBB">
              <w:rPr>
                <w:rStyle w:val="Hyperlink"/>
                <w:noProof/>
              </w:rPr>
              <w:t>1. Original sequential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FD468" w14:textId="38D6C70B" w:rsidR="004C077B" w:rsidRDefault="004C077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29ED33B" w14:textId="3A9B9C9E" w:rsidR="004C077B" w:rsidRDefault="004C077B">
      <w:pPr>
        <w:rPr>
          <w:b/>
          <w:bCs/>
          <w:noProof/>
        </w:rPr>
      </w:pPr>
    </w:p>
    <w:p w14:paraId="7ED42AD8" w14:textId="3E438CD3" w:rsidR="004C077B" w:rsidRDefault="004C077B">
      <w:pPr>
        <w:rPr>
          <w:b/>
          <w:bCs/>
          <w:noProof/>
        </w:rPr>
      </w:pPr>
    </w:p>
    <w:p w14:paraId="407E48F4" w14:textId="47C18B5C" w:rsidR="004C077B" w:rsidRDefault="004C077B">
      <w:pPr>
        <w:rPr>
          <w:b/>
          <w:bCs/>
          <w:noProof/>
        </w:rPr>
      </w:pPr>
    </w:p>
    <w:p w14:paraId="670C36A4" w14:textId="5A9912D5" w:rsidR="004C077B" w:rsidRDefault="004C077B">
      <w:pPr>
        <w:rPr>
          <w:b/>
          <w:bCs/>
          <w:noProof/>
        </w:rPr>
      </w:pPr>
    </w:p>
    <w:p w14:paraId="3D746CBD" w14:textId="367C7610" w:rsidR="004C077B" w:rsidRDefault="004C077B">
      <w:pPr>
        <w:rPr>
          <w:b/>
          <w:bCs/>
          <w:noProof/>
        </w:rPr>
      </w:pPr>
    </w:p>
    <w:p w14:paraId="5FCA10C3" w14:textId="65F1F795" w:rsidR="004C077B" w:rsidRDefault="004C077B">
      <w:pPr>
        <w:rPr>
          <w:b/>
          <w:bCs/>
          <w:noProof/>
        </w:rPr>
      </w:pPr>
    </w:p>
    <w:p w14:paraId="0EB3FACE" w14:textId="77777777" w:rsidR="004C077B" w:rsidRPr="004C077B" w:rsidRDefault="004C077B">
      <w:pPr>
        <w:rPr>
          <w:b/>
          <w:bCs/>
          <w:noProof/>
        </w:rPr>
      </w:pPr>
    </w:p>
    <w:p w14:paraId="4FB60371" w14:textId="77777777" w:rsidR="004C077B" w:rsidRDefault="004C077B">
      <w:pPr>
        <w:ind w:firstLine="720"/>
        <w:rPr>
          <w:rFonts w:eastAsiaTheme="majorEastAsia" w:cstheme="majorBidi"/>
          <w:b/>
          <w:bCs/>
          <w:sz w:val="36"/>
        </w:rPr>
      </w:pPr>
      <w:r>
        <w:br w:type="page"/>
      </w:r>
    </w:p>
    <w:p w14:paraId="26693775" w14:textId="7B7FC4D0" w:rsidR="00B35DF4" w:rsidRDefault="0097058F" w:rsidP="00800A71">
      <w:pPr>
        <w:pStyle w:val="Heading1"/>
      </w:pPr>
      <w:bookmarkStart w:id="0" w:name="_Toc84711591"/>
      <w:r>
        <w:lastRenderedPageBreak/>
        <w:t>I</w:t>
      </w:r>
      <w:r w:rsidR="00F102BE">
        <w:t xml:space="preserve">. </w:t>
      </w:r>
      <w:bookmarkStart w:id="1" w:name="_Toc84711592"/>
      <w:bookmarkEnd w:id="0"/>
      <w:r>
        <w:t>Original sequential application</w:t>
      </w:r>
      <w:bookmarkEnd w:id="1"/>
    </w:p>
    <w:p w14:paraId="13602BC1" w14:textId="0C0A9D14" w:rsidR="0097058F" w:rsidRDefault="00800A71" w:rsidP="00800A71">
      <w:pPr>
        <w:pStyle w:val="Heading2"/>
      </w:pPr>
      <w:r>
        <w:t>1</w:t>
      </w:r>
      <w:r w:rsidR="004C077B">
        <w:t xml:space="preserve">) </w:t>
      </w:r>
      <w:r w:rsidR="002242D2">
        <w:t>What it does</w:t>
      </w:r>
    </w:p>
    <w:p w14:paraId="22F0B2C4" w14:textId="47D704D0" w:rsidR="004C077B" w:rsidRDefault="004C077B" w:rsidP="004C077B">
      <w:pPr>
        <w:ind w:left="720"/>
      </w:pPr>
      <w:proofErr w:type="spellStart"/>
      <w:r>
        <w:t>abc</w:t>
      </w:r>
      <w:proofErr w:type="spellEnd"/>
    </w:p>
    <w:p w14:paraId="1EE075CF" w14:textId="36474337" w:rsidR="004C077B" w:rsidRDefault="004C077B" w:rsidP="004C077B">
      <w:pPr>
        <w:ind w:left="720"/>
      </w:pPr>
      <w:proofErr w:type="spellStart"/>
      <w:r>
        <w:t>abc</w:t>
      </w:r>
      <w:proofErr w:type="spellEnd"/>
    </w:p>
    <w:p w14:paraId="66EA52F2" w14:textId="77777777" w:rsidR="002242D2" w:rsidRDefault="002242D2" w:rsidP="004C077B">
      <w:pPr>
        <w:ind w:left="720"/>
      </w:pPr>
    </w:p>
    <w:p w14:paraId="642971D9" w14:textId="2428703C" w:rsidR="004C077B" w:rsidRDefault="00800A71" w:rsidP="00800A71">
      <w:pPr>
        <w:pStyle w:val="Heading2"/>
      </w:pPr>
      <w:r>
        <w:t>2</w:t>
      </w:r>
      <w:r w:rsidR="004C077B">
        <w:t xml:space="preserve">) </w:t>
      </w:r>
      <w:r w:rsidR="002242D2" w:rsidRPr="002242D2">
        <w:t>How it works</w:t>
      </w:r>
    </w:p>
    <w:p w14:paraId="3E667594" w14:textId="7BB9890D" w:rsidR="00800A71" w:rsidRDefault="00800A71" w:rsidP="00800A71"/>
    <w:p w14:paraId="17CBB335" w14:textId="48CA698C" w:rsidR="00800A71" w:rsidRDefault="00E47E97" w:rsidP="00066588">
      <w:pPr>
        <w:pStyle w:val="Heading1"/>
      </w:pPr>
      <w:r>
        <w:t>II. Potential parallelism analysis</w:t>
      </w:r>
    </w:p>
    <w:p w14:paraId="18400BFC" w14:textId="25E4C98F" w:rsidR="00456563" w:rsidRDefault="00456563" w:rsidP="00456563">
      <w:r>
        <w:t>c. map computation to processor</w:t>
      </w:r>
    </w:p>
    <w:p w14:paraId="2E11E814" w14:textId="38FEECB1" w:rsidR="00CA6C63" w:rsidRDefault="00CA6C63" w:rsidP="009172EA">
      <w:pPr>
        <w:pStyle w:val="Heading1"/>
      </w:pPr>
      <w:r>
        <w:t xml:space="preserve">III. </w:t>
      </w:r>
      <w:r w:rsidR="00E64F3A">
        <w:t>Tools and techniques</w:t>
      </w:r>
      <w:r w:rsidR="008D2DAD">
        <w:t xml:space="preserve"> </w:t>
      </w:r>
      <w:r w:rsidR="00E64F3A">
        <w:t>utilized</w:t>
      </w:r>
    </w:p>
    <w:p w14:paraId="14CAB47E" w14:textId="77777777" w:rsidR="009F183F" w:rsidRPr="00456563" w:rsidRDefault="009F183F" w:rsidP="00456563"/>
    <w:p w14:paraId="07D57961" w14:textId="39C9AA80" w:rsidR="00B128C9" w:rsidRDefault="00B128C9" w:rsidP="00066588">
      <w:pPr>
        <w:pStyle w:val="Heading1"/>
      </w:pPr>
      <w:r>
        <w:t>I</w:t>
      </w:r>
      <w:r w:rsidR="00A62D5C">
        <w:t>V</w:t>
      </w:r>
      <w:r>
        <w:t xml:space="preserve">. </w:t>
      </w:r>
      <w:r w:rsidR="00066588">
        <w:t>Outcomes</w:t>
      </w:r>
    </w:p>
    <w:p w14:paraId="4CC007BA" w14:textId="1F4A4B53" w:rsidR="00375030" w:rsidRDefault="009F183F" w:rsidP="00375030">
      <w:r>
        <w:t>d. timing and profiling results, graphs</w:t>
      </w:r>
    </w:p>
    <w:p w14:paraId="003877FD" w14:textId="5B746924" w:rsidR="009F183F" w:rsidRDefault="009F183F" w:rsidP="00375030">
      <w:r>
        <w:t>e.</w:t>
      </w:r>
      <w:r w:rsidR="00CA6C63">
        <w:t xml:space="preserve"> same results?</w:t>
      </w:r>
    </w:p>
    <w:p w14:paraId="1BF273F4" w14:textId="3F57245E" w:rsidR="00035168" w:rsidRDefault="00035168" w:rsidP="00375030"/>
    <w:p w14:paraId="0D1B03FE" w14:textId="10152E79" w:rsidR="00035168" w:rsidRDefault="00035168" w:rsidP="00035168">
      <w:pPr>
        <w:pStyle w:val="Heading1"/>
      </w:pPr>
      <w:r>
        <w:t>V. Difficulties</w:t>
      </w:r>
      <w:r w:rsidR="00992E11">
        <w:t xml:space="preserve"> </w:t>
      </w:r>
    </w:p>
    <w:p w14:paraId="17A490D5" w14:textId="77777777" w:rsidR="00E64F3A" w:rsidRPr="00E64F3A" w:rsidRDefault="00E64F3A" w:rsidP="00E64F3A"/>
    <w:p w14:paraId="330C8B03" w14:textId="2330540D" w:rsidR="00592DD4" w:rsidRPr="00592DD4" w:rsidRDefault="00592DD4" w:rsidP="00E64F3A">
      <w:pPr>
        <w:pStyle w:val="Heading1"/>
      </w:pPr>
      <w:r>
        <w:t>VI. Reflection</w:t>
      </w:r>
    </w:p>
    <w:sectPr w:rsidR="00592DD4" w:rsidRPr="00592DD4" w:rsidSect="00045744">
      <w:headerReference w:type="default" r:id="rId9"/>
      <w:footerReference w:type="defaul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C40A8" w14:textId="77777777" w:rsidR="003172F8" w:rsidRDefault="003172F8">
      <w:r>
        <w:separator/>
      </w:r>
    </w:p>
    <w:p w14:paraId="4EC938C8" w14:textId="77777777" w:rsidR="003172F8" w:rsidRDefault="003172F8"/>
  </w:endnote>
  <w:endnote w:type="continuationSeparator" w:id="0">
    <w:p w14:paraId="0ADB1186" w14:textId="77777777" w:rsidR="003172F8" w:rsidRDefault="003172F8">
      <w:r>
        <w:continuationSeparator/>
      </w:r>
    </w:p>
    <w:p w14:paraId="113BEFD7" w14:textId="77777777" w:rsidR="003172F8" w:rsidRDefault="003172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4370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B1D183" w14:textId="019874E1" w:rsidR="00045744" w:rsidRDefault="000457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978A7" w14:textId="77777777" w:rsidR="00045744" w:rsidRDefault="00045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AFAC9" w14:textId="77777777" w:rsidR="003172F8" w:rsidRDefault="003172F8">
      <w:r>
        <w:separator/>
      </w:r>
    </w:p>
    <w:p w14:paraId="6B23DAE4" w14:textId="77777777" w:rsidR="003172F8" w:rsidRDefault="003172F8"/>
  </w:footnote>
  <w:footnote w:type="continuationSeparator" w:id="0">
    <w:p w14:paraId="36B3C436" w14:textId="77777777" w:rsidR="003172F8" w:rsidRDefault="003172F8">
      <w:r>
        <w:continuationSeparator/>
      </w:r>
    </w:p>
    <w:p w14:paraId="297B1D4A" w14:textId="77777777" w:rsidR="003172F8" w:rsidRDefault="003172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5FEF" w14:textId="77777777" w:rsidR="00045744" w:rsidRDefault="00045744">
    <w:pPr>
      <w:pStyle w:val="Header"/>
    </w:pPr>
  </w:p>
  <w:p w14:paraId="25C9ADEB" w14:textId="5AB84BDB" w:rsidR="00E81978" w:rsidRDefault="00E81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C5"/>
    <w:rsid w:val="00035168"/>
    <w:rsid w:val="00045744"/>
    <w:rsid w:val="00066588"/>
    <w:rsid w:val="000D3F41"/>
    <w:rsid w:val="000E4BD9"/>
    <w:rsid w:val="001D0DCC"/>
    <w:rsid w:val="001D29C5"/>
    <w:rsid w:val="002242D2"/>
    <w:rsid w:val="00261076"/>
    <w:rsid w:val="003172F8"/>
    <w:rsid w:val="00355DCA"/>
    <w:rsid w:val="00362171"/>
    <w:rsid w:val="00375030"/>
    <w:rsid w:val="00456563"/>
    <w:rsid w:val="004C077B"/>
    <w:rsid w:val="00551A02"/>
    <w:rsid w:val="005534FA"/>
    <w:rsid w:val="00592DD4"/>
    <w:rsid w:val="005D3A03"/>
    <w:rsid w:val="008002C0"/>
    <w:rsid w:val="00800A71"/>
    <w:rsid w:val="008C5323"/>
    <w:rsid w:val="008D2DAD"/>
    <w:rsid w:val="009172EA"/>
    <w:rsid w:val="0097058F"/>
    <w:rsid w:val="00992E11"/>
    <w:rsid w:val="009A6A3B"/>
    <w:rsid w:val="009F183F"/>
    <w:rsid w:val="00A62D5C"/>
    <w:rsid w:val="00B128C9"/>
    <w:rsid w:val="00B35DF4"/>
    <w:rsid w:val="00B823AA"/>
    <w:rsid w:val="00BA45DB"/>
    <w:rsid w:val="00BF4184"/>
    <w:rsid w:val="00C0601E"/>
    <w:rsid w:val="00C31D30"/>
    <w:rsid w:val="00CA6C63"/>
    <w:rsid w:val="00CD6E39"/>
    <w:rsid w:val="00CF6E91"/>
    <w:rsid w:val="00D85B68"/>
    <w:rsid w:val="00DC6ED6"/>
    <w:rsid w:val="00E47E97"/>
    <w:rsid w:val="00E6004D"/>
    <w:rsid w:val="00E64F3A"/>
    <w:rsid w:val="00E81978"/>
    <w:rsid w:val="00F102BE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DB45F"/>
  <w15:chartTrackingRefBased/>
  <w15:docId w15:val="{0B670B49-829C-4958-A36B-8D23CB2E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77B"/>
    <w:pPr>
      <w:spacing w:line="240" w:lineRule="auto"/>
      <w:ind w:firstLine="0"/>
    </w:pPr>
    <w:rPr>
      <w:rFonts w:ascii="Bahnschrift" w:hAnsi="Bahnschrift"/>
      <w:kern w:val="24"/>
    </w:rPr>
  </w:style>
  <w:style w:type="paragraph" w:styleId="Heading1">
    <w:name w:val="heading 1"/>
    <w:next w:val="Normal"/>
    <w:link w:val="Heading1Char"/>
    <w:autoRedefine/>
    <w:uiPriority w:val="4"/>
    <w:qFormat/>
    <w:rsid w:val="00066588"/>
    <w:pPr>
      <w:keepNext/>
      <w:keepLines/>
      <w:spacing w:before="120" w:after="240" w:line="240" w:lineRule="auto"/>
      <w:ind w:firstLine="0"/>
      <w:outlineLvl w:val="0"/>
    </w:pPr>
    <w:rPr>
      <w:rFonts w:ascii="Bahnschrift" w:eastAsiaTheme="majorEastAsia" w:hAnsi="Bahnschrift" w:cstheme="majorBidi"/>
      <w:b/>
      <w:bCs/>
      <w:kern w:val="24"/>
      <w:sz w:val="36"/>
    </w:rPr>
  </w:style>
  <w:style w:type="paragraph" w:styleId="Heading2">
    <w:name w:val="heading 2"/>
    <w:next w:val="Normal"/>
    <w:link w:val="Heading2Char"/>
    <w:autoRedefine/>
    <w:uiPriority w:val="4"/>
    <w:unhideWhenUsed/>
    <w:qFormat/>
    <w:rsid w:val="00066588"/>
    <w:pPr>
      <w:keepNext/>
      <w:keepLines/>
      <w:spacing w:before="120" w:after="120" w:line="240" w:lineRule="auto"/>
      <w:ind w:firstLine="0"/>
      <w:outlineLvl w:val="1"/>
    </w:pPr>
    <w:rPr>
      <w:rFonts w:ascii="Bahnschrift" w:eastAsiaTheme="majorEastAsia" w:hAnsi="Bahnschrift" w:cstheme="majorBidi"/>
      <w:kern w:val="24"/>
      <w:sz w:val="32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066588"/>
    <w:rPr>
      <w:rFonts w:ascii="Bahnschrift" w:eastAsiaTheme="majorEastAsia" w:hAnsi="Bahnschrift" w:cstheme="majorBidi"/>
      <w:b/>
      <w:bCs/>
      <w:kern w:val="24"/>
      <w:sz w:val="36"/>
    </w:rPr>
  </w:style>
  <w:style w:type="character" w:customStyle="1" w:styleId="Heading2Char">
    <w:name w:val="Heading 2 Char"/>
    <w:basedOn w:val="DefaultParagraphFont"/>
    <w:link w:val="Heading2"/>
    <w:uiPriority w:val="4"/>
    <w:rsid w:val="00066588"/>
    <w:rPr>
      <w:rFonts w:ascii="Bahnschrift" w:eastAsiaTheme="majorEastAsia" w:hAnsi="Bahnschrift" w:cstheme="majorBidi"/>
      <w:kern w:val="24"/>
      <w:sz w:val="32"/>
    </w:rPr>
  </w:style>
  <w:style w:type="paragraph" w:styleId="Title">
    <w:name w:val="Title"/>
    <w:basedOn w:val="Normal"/>
    <w:link w:val="TitleChar"/>
    <w:qFormat/>
    <w:pPr>
      <w:spacing w:before="240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4C07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077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077B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y%20An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8AC6DC56224B48A2616C6591C5D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0B0B3-2AC2-4ADD-B224-4CD7410DD58C}"/>
      </w:docPartPr>
      <w:docPartBody>
        <w:p w:rsidR="009F18AD" w:rsidRDefault="00F561B8">
          <w:pPr>
            <w:pStyle w:val="8A8AC6DC56224B48A2616C6591C5DD80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B8"/>
    <w:rsid w:val="006C3D36"/>
    <w:rsid w:val="009F18AD"/>
    <w:rsid w:val="00F5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8AC6DC56224B48A2616C6591C5DD80">
    <w:name w:val="8A8AC6DC56224B48A2616C6591C5DD80"/>
  </w:style>
  <w:style w:type="paragraph" w:customStyle="1" w:styleId="A938615CDD134816A961B23E5335E4AE">
    <w:name w:val="A938615CDD134816A961B23E5335E4AE"/>
  </w:style>
  <w:style w:type="paragraph" w:customStyle="1" w:styleId="05D7950952A447E5B458626AD8C2B34B">
    <w:name w:val="05D7950952A447E5B458626AD8C2B34B"/>
  </w:style>
  <w:style w:type="paragraph" w:customStyle="1" w:styleId="163FC673DD8D4FAABD3807B685C6C0D6">
    <w:name w:val="163FC673DD8D4FAABD3807B685C6C0D6"/>
  </w:style>
  <w:style w:type="paragraph" w:customStyle="1" w:styleId="8C2A248175A94481A92359EF15966AB0">
    <w:name w:val="8C2A248175A94481A92359EF15966AB0"/>
  </w:style>
  <w:style w:type="paragraph" w:customStyle="1" w:styleId="139C399ECA074116802538A03B44B92D">
    <w:name w:val="139C399ECA074116802538A03B44B92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BDF03C031A44451599421F028AD755CD">
    <w:name w:val="BDF03C031A44451599421F028AD755CD"/>
  </w:style>
  <w:style w:type="paragraph" w:customStyle="1" w:styleId="B8AD3D3F1D934C12A494117A8738EFCC">
    <w:name w:val="B8AD3D3F1D934C12A494117A8738EFCC"/>
  </w:style>
  <w:style w:type="paragraph" w:customStyle="1" w:styleId="1B40DF500F364B4EBF47B788B3B03D58">
    <w:name w:val="1B40DF500F364B4EBF47B788B3B03D58"/>
  </w:style>
  <w:style w:type="paragraph" w:customStyle="1" w:styleId="6E58DFA5BD794DE9AA8BF01CDA3755BC">
    <w:name w:val="6E58DFA5BD794DE9AA8BF01CDA3755BC"/>
  </w:style>
  <w:style w:type="paragraph" w:customStyle="1" w:styleId="554A0F2BD115433F97DC5DE418827A54">
    <w:name w:val="554A0F2BD115433F97DC5DE418827A54"/>
  </w:style>
  <w:style w:type="paragraph" w:customStyle="1" w:styleId="9FD871A6CE7442A5B3E31F471A85AF0A">
    <w:name w:val="9FD871A6CE7442A5B3E31F471A85AF0A"/>
  </w:style>
  <w:style w:type="paragraph" w:customStyle="1" w:styleId="47768745AEF0412094E7BF6B8B6CCA6A">
    <w:name w:val="47768745AEF0412094E7BF6B8B6CCA6A"/>
  </w:style>
  <w:style w:type="paragraph" w:customStyle="1" w:styleId="02F8122D333C412083DFB3021E80BC8A">
    <w:name w:val="02F8122D333C412083DFB3021E80BC8A"/>
  </w:style>
  <w:style w:type="paragraph" w:customStyle="1" w:styleId="35FB695D91C6479BBFDA86D6DDC6E5B2">
    <w:name w:val="35FB695D91C6479BBFDA86D6DDC6E5B2"/>
  </w:style>
  <w:style w:type="paragraph" w:customStyle="1" w:styleId="9E446C1B82AB46FB9BBA2071FD1012B3">
    <w:name w:val="9E446C1B82AB46FB9BBA2071FD1012B3"/>
  </w:style>
  <w:style w:type="paragraph" w:customStyle="1" w:styleId="02BCB452543E4211A835FFEA1A48965B">
    <w:name w:val="02BCB452543E4211A835FFEA1A48965B"/>
  </w:style>
  <w:style w:type="paragraph" w:customStyle="1" w:styleId="D3EB2578345D457CA29AB0077AE86644">
    <w:name w:val="D3EB2578345D457CA29AB0077AE86644"/>
  </w:style>
  <w:style w:type="paragraph" w:customStyle="1" w:styleId="9D200B0537A5479AB61BA2533A8C5AFA">
    <w:name w:val="9D200B0537A5479AB61BA2533A8C5AFA"/>
  </w:style>
  <w:style w:type="paragraph" w:customStyle="1" w:styleId="9C5715FFBD5246C29B751F1077718B1E">
    <w:name w:val="9C5715FFBD5246C29B751F1077718B1E"/>
  </w:style>
  <w:style w:type="paragraph" w:customStyle="1" w:styleId="9520EE5FE56A4C7187AC492A3FB291F8">
    <w:name w:val="9520EE5FE56A4C7187AC492A3FB291F8"/>
  </w:style>
  <w:style w:type="paragraph" w:customStyle="1" w:styleId="08FE94335CFF48178014A963793E26B6">
    <w:name w:val="08FE94335CFF48178014A963793E26B6"/>
  </w:style>
  <w:style w:type="paragraph" w:customStyle="1" w:styleId="A43BE79D273D4E23B198D733CB1A0597">
    <w:name w:val="A43BE79D273D4E23B198D733CB1A0597"/>
  </w:style>
  <w:style w:type="paragraph" w:customStyle="1" w:styleId="E27E38DE6AC54F8E97071D50FD9D5CA4">
    <w:name w:val="E27E38DE6AC54F8E97071D50FD9D5CA4"/>
  </w:style>
  <w:style w:type="paragraph" w:customStyle="1" w:styleId="909901109A794647A638748F14EB677F">
    <w:name w:val="909901109A794647A638748F14EB677F"/>
  </w:style>
  <w:style w:type="paragraph" w:customStyle="1" w:styleId="A58E93BDC0D940208D831F6E55966EF3">
    <w:name w:val="A58E93BDC0D940208D831F6E55966EF3"/>
  </w:style>
  <w:style w:type="paragraph" w:customStyle="1" w:styleId="7298EE41E8A449B4A025D070E2102ABD">
    <w:name w:val="7298EE41E8A449B4A025D070E2102ABD"/>
  </w:style>
  <w:style w:type="paragraph" w:customStyle="1" w:styleId="2164D1AE9FDA429D805FFBE6AD2AFE36">
    <w:name w:val="2164D1AE9FDA429D805FFBE6AD2AFE36"/>
  </w:style>
  <w:style w:type="paragraph" w:customStyle="1" w:styleId="CE6E0BC1E8F94598831D243EF8947817">
    <w:name w:val="CE6E0BC1E8F94598831D243EF8947817"/>
  </w:style>
  <w:style w:type="paragraph" w:customStyle="1" w:styleId="D96BBA53B00B424C902AE84DE7BA03BF">
    <w:name w:val="D96BBA53B00B424C902AE84DE7BA03BF"/>
  </w:style>
  <w:style w:type="paragraph" w:customStyle="1" w:styleId="B497908B0E1145839B229A59C15DCFD5">
    <w:name w:val="B497908B0E1145839B229A59C15DCFD5"/>
  </w:style>
  <w:style w:type="paragraph" w:customStyle="1" w:styleId="E5684D29B12545EAA75BF1E7A1598C8A">
    <w:name w:val="E5684D29B12545EAA75BF1E7A1598C8A"/>
  </w:style>
  <w:style w:type="paragraph" w:customStyle="1" w:styleId="3BD2D48F2051473188DD602A4F1FBF25">
    <w:name w:val="3BD2D48F2051473188DD602A4F1FBF25"/>
  </w:style>
  <w:style w:type="paragraph" w:customStyle="1" w:styleId="C174BA8FBB844E2E87BF64C01D28F7C9">
    <w:name w:val="C174BA8FBB844E2E87BF64C01D28F7C9"/>
  </w:style>
  <w:style w:type="paragraph" w:customStyle="1" w:styleId="27574DC905A549B9A8AB29A6EA85C868">
    <w:name w:val="27574DC905A549B9A8AB29A6EA85C868"/>
  </w:style>
  <w:style w:type="paragraph" w:customStyle="1" w:styleId="2A55311F9D8C490CA0F2181B88388D3E">
    <w:name w:val="2A55311F9D8C490CA0F2181B88388D3E"/>
  </w:style>
  <w:style w:type="paragraph" w:customStyle="1" w:styleId="BC83AC4B79D1460993DE85717537CD7E">
    <w:name w:val="BC83AC4B79D1460993DE85717537CD7E"/>
  </w:style>
  <w:style w:type="paragraph" w:customStyle="1" w:styleId="B6913CE0EFF14B4382BE43403F3532B7">
    <w:name w:val="B6913CE0EFF14B4382BE43403F3532B7"/>
  </w:style>
  <w:style w:type="paragraph" w:customStyle="1" w:styleId="DC5682776DD54DCC83C020C72F4CC4CA">
    <w:name w:val="DC5682776DD54DCC83C020C72F4CC4CA"/>
  </w:style>
  <w:style w:type="paragraph" w:customStyle="1" w:styleId="F2D6B7AE83104F0EACBE49565CD77F55">
    <w:name w:val="F2D6B7AE83104F0EACBE49565CD77F55"/>
  </w:style>
  <w:style w:type="paragraph" w:customStyle="1" w:styleId="9415E50CE99A4EBCAF78613FBA9742D2">
    <w:name w:val="9415E50CE99A4EBCAF78613FBA9742D2"/>
  </w:style>
  <w:style w:type="paragraph" w:customStyle="1" w:styleId="41C3295F329E49189C89D31E2EC6EC54">
    <w:name w:val="41C3295F329E49189C89D31E2EC6EC54"/>
  </w:style>
  <w:style w:type="paragraph" w:customStyle="1" w:styleId="411D9895794A4FECBEEE2C33A731D615">
    <w:name w:val="411D9895794A4FECBEEE2C33A731D615"/>
  </w:style>
  <w:style w:type="paragraph" w:customStyle="1" w:styleId="83A999286926478289321EB1C5F4C66A">
    <w:name w:val="83A999286926478289321EB1C5F4C66A"/>
  </w:style>
  <w:style w:type="paragraph" w:customStyle="1" w:styleId="E141CF40ECC847B386F490DF335CBAB6">
    <w:name w:val="E141CF40ECC847B386F490DF335CBAB6"/>
  </w:style>
  <w:style w:type="paragraph" w:customStyle="1" w:styleId="59CA7D4711CC41E388934D82603E8428">
    <w:name w:val="59CA7D4711CC41E388934D82603E8428"/>
  </w:style>
  <w:style w:type="paragraph" w:customStyle="1" w:styleId="FF0D29A47B4043D4834CB3684C321C49">
    <w:name w:val="FF0D29A47B4043D4834CB3684C321C49"/>
  </w:style>
  <w:style w:type="paragraph" w:customStyle="1" w:styleId="2323AB39F7824A86A4F069112C831740">
    <w:name w:val="2323AB39F7824A86A4F069112C831740"/>
  </w:style>
  <w:style w:type="paragraph" w:customStyle="1" w:styleId="173B49983CBF403C8BA90CCA8BDA0F3A">
    <w:name w:val="173B49983CBF403C8BA90CCA8BDA0F3A"/>
  </w:style>
  <w:style w:type="paragraph" w:customStyle="1" w:styleId="D5A813004F514294B257E165CD135AAF">
    <w:name w:val="D5A813004F514294B257E165CD135AAF"/>
  </w:style>
  <w:style w:type="paragraph" w:customStyle="1" w:styleId="F1466808DDB4485C91BAF10F300CF6BB">
    <w:name w:val="F1466808DDB4485C91BAF10F300CF6BB"/>
  </w:style>
  <w:style w:type="paragraph" w:customStyle="1" w:styleId="48207F1D7CB54C0C98F31EF6599EF9CF">
    <w:name w:val="48207F1D7CB54C0C98F31EF6599EF9CF"/>
  </w:style>
  <w:style w:type="paragraph" w:customStyle="1" w:styleId="8DF14F01FA224602AE651447C97BA08C">
    <w:name w:val="8DF14F01FA224602AE651447C97BA08C"/>
  </w:style>
  <w:style w:type="paragraph" w:customStyle="1" w:styleId="541D929F1F86425CB5D755F6CBA048D6">
    <w:name w:val="541D929F1F86425CB5D755F6CBA048D6"/>
  </w:style>
  <w:style w:type="paragraph" w:customStyle="1" w:styleId="8D83AD2F3F45474D9EB39B681113F29E">
    <w:name w:val="8D83AD2F3F45474D9EB39B681113F29E"/>
  </w:style>
  <w:style w:type="paragraph" w:customStyle="1" w:styleId="F3C3F4CD2F334E75955998618E17BD80">
    <w:name w:val="F3C3F4CD2F334E75955998618E17BD80"/>
  </w:style>
  <w:style w:type="paragraph" w:customStyle="1" w:styleId="D762C7B5CE66411C8B6569B238280CD7">
    <w:name w:val="D762C7B5CE66411C8B6569B238280CD7"/>
  </w:style>
  <w:style w:type="paragraph" w:customStyle="1" w:styleId="0285441C12F94FB497F33622764C667A">
    <w:name w:val="0285441C12F94FB497F33622764C667A"/>
  </w:style>
  <w:style w:type="paragraph" w:customStyle="1" w:styleId="BC77BBD9336C44D8B3AB76AA7304EB51">
    <w:name w:val="BC77BBD9336C44D8B3AB76AA7304EB51"/>
  </w:style>
  <w:style w:type="paragraph" w:customStyle="1" w:styleId="7307C89262FE4E0BA732F316C443A336">
    <w:name w:val="7307C89262FE4E0BA732F316C443A336"/>
  </w:style>
  <w:style w:type="paragraph" w:customStyle="1" w:styleId="EF55A164775E4C86842001274DD55E4A">
    <w:name w:val="EF55A164775E4C86842001274DD55E4A"/>
  </w:style>
  <w:style w:type="paragraph" w:customStyle="1" w:styleId="8E05425078FD4F9BA210A669285CB243">
    <w:name w:val="8E05425078FD4F9BA210A669285CB243"/>
  </w:style>
  <w:style w:type="paragraph" w:customStyle="1" w:styleId="D6A1E38D238C44CBA450A59485129894">
    <w:name w:val="D6A1E38D238C44CBA450A59485129894"/>
  </w:style>
  <w:style w:type="paragraph" w:customStyle="1" w:styleId="5988CE88B7D8474E85FCA5B25264F49C">
    <w:name w:val="5988CE88B7D8474E85FCA5B25264F49C"/>
    <w:rsid w:val="009F18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35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CAB401 PARALLELIZATION PROJECT REPORT</dc:title>
  <dc:subject/>
  <dc:creator>Duy Anh Nguyen Dac</dc:creator>
  <cp:keywords/>
  <dc:description/>
  <cp:lastModifiedBy>Rodo Nguyen</cp:lastModifiedBy>
  <cp:revision>27</cp:revision>
  <dcterms:created xsi:type="dcterms:W3CDTF">2021-10-09T12:23:00Z</dcterms:created>
  <dcterms:modified xsi:type="dcterms:W3CDTF">2021-10-09T12:59:00Z</dcterms:modified>
</cp:coreProperties>
</file>